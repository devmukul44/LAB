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278" w:rsidRDefault="00515278" w:rsidP="00933A2A">
      <w:pPr>
        <w:jc w:val="center"/>
        <w:rPr>
          <w:b/>
          <w:bCs/>
          <w:sz w:val="24"/>
          <w:szCs w:val="24"/>
        </w:rPr>
      </w:pPr>
      <w:r w:rsidRPr="00933A2A">
        <w:rPr>
          <w:b/>
          <w:bCs/>
          <w:sz w:val="24"/>
          <w:szCs w:val="24"/>
        </w:rPr>
        <w:t xml:space="preserve">ITE 302 –  </w:t>
      </w:r>
      <w:r>
        <w:rPr>
          <w:b/>
          <w:bCs/>
          <w:sz w:val="24"/>
          <w:szCs w:val="24"/>
        </w:rPr>
        <w:t xml:space="preserve"> </w:t>
      </w:r>
      <w:r w:rsidRPr="00933A2A">
        <w:rPr>
          <w:b/>
          <w:bCs/>
          <w:sz w:val="24"/>
          <w:szCs w:val="24"/>
        </w:rPr>
        <w:t>DATABASE SYSTEM LAB</w:t>
      </w:r>
    </w:p>
    <w:p w:rsidR="00515278" w:rsidRPr="00933A2A" w:rsidRDefault="00515278" w:rsidP="00933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</w:t>
      </w:r>
    </w:p>
    <w:p w:rsidR="00515278" w:rsidRDefault="00515278" w:rsidP="00933A2A">
      <w:pPr>
        <w:jc w:val="both"/>
      </w:pPr>
      <w:r>
        <w:t>Create a table to store the student information as per the given schema;</w:t>
      </w:r>
    </w:p>
    <w:p w:rsidR="00515278" w:rsidRDefault="00515278" w:rsidP="00D551EA">
      <w:pPr>
        <w:jc w:val="center"/>
      </w:pPr>
      <w:r>
        <w:t>STUDENT (REGNO, SNAME, PROGRAM, MAJOR, PERCENTAGE, DOB, ADDRESS, PHONE)</w:t>
      </w:r>
    </w:p>
    <w:p w:rsidR="00515278" w:rsidRDefault="00515278" w:rsidP="001A7FA2">
      <w:pPr>
        <w:jc w:val="both"/>
      </w:pPr>
      <w:r w:rsidRPr="00F55D0C">
        <w:rPr>
          <w:b/>
          <w:bCs/>
          <w:i/>
          <w:iCs/>
        </w:rPr>
        <w:t>Choose carefully the appropriate data types and size for all the mentioned attributes while you create table</w:t>
      </w:r>
      <w:r>
        <w:t>.</w:t>
      </w:r>
    </w:p>
    <w:p w:rsidR="00515278" w:rsidRDefault="00515278" w:rsidP="001A7FA2">
      <w:pPr>
        <w:jc w:val="both"/>
      </w:pPr>
      <w:r>
        <w:t>Write SQL queries to view the required information as given below;</w:t>
      </w:r>
    </w:p>
    <w:p w:rsidR="00515278" w:rsidRDefault="00515278" w:rsidP="001A7FA2">
      <w:pPr>
        <w:jc w:val="both"/>
      </w:pPr>
      <w:r>
        <w:t>1. To display all the records of Student.</w:t>
      </w:r>
    </w:p>
    <w:p w:rsidR="00515278" w:rsidRDefault="00515278" w:rsidP="001A7FA2">
      <w:pPr>
        <w:jc w:val="both"/>
      </w:pPr>
      <w:r>
        <w:t>2. To view all the details of students named ‘Ravi’.</w:t>
      </w:r>
    </w:p>
    <w:p w:rsidR="00515278" w:rsidRDefault="00515278" w:rsidP="001A7FA2">
      <w:pPr>
        <w:jc w:val="both"/>
      </w:pPr>
      <w:r>
        <w:t>3. To find the details of student whose phone number is 9955667788.</w:t>
      </w:r>
    </w:p>
    <w:p w:rsidR="00515278" w:rsidRDefault="00515278" w:rsidP="001A7FA2">
      <w:pPr>
        <w:jc w:val="both"/>
      </w:pPr>
      <w:r>
        <w:t>4. To list all the students’ regno, name, program and major of those who scored percentage above 70.</w:t>
      </w:r>
    </w:p>
    <w:p w:rsidR="00515278" w:rsidRDefault="00515278" w:rsidP="001A7FA2">
      <w:pPr>
        <w:jc w:val="both"/>
      </w:pPr>
      <w:r>
        <w:t>5. To list all the students’ phone number of those who scored between 50 and 75.</w:t>
      </w:r>
    </w:p>
    <w:p w:rsidR="00515278" w:rsidRDefault="00515278" w:rsidP="001A7FA2">
      <w:pPr>
        <w:jc w:val="both"/>
      </w:pPr>
      <w:r>
        <w:t>6. To list the names and programs of those students who have scored above 70 and from ‘Chennai’.</w:t>
      </w:r>
    </w:p>
    <w:p w:rsidR="00515278" w:rsidRDefault="00515278" w:rsidP="001A7FA2">
      <w:pPr>
        <w:jc w:val="both"/>
      </w:pPr>
      <w:r>
        <w:t>7. To find all the details of students who are from ‘Mumbai’ and of ‘ECE’ major.</w:t>
      </w:r>
    </w:p>
    <w:p w:rsidR="00515278" w:rsidRDefault="00515278" w:rsidP="001A7FA2">
      <w:pPr>
        <w:jc w:val="both"/>
      </w:pPr>
      <w:r>
        <w:t>8. To display the student regno and name of all the students who are doing either ‘ECE’ major or ‘CSE’ major.</w:t>
      </w:r>
    </w:p>
    <w:p w:rsidR="00515278" w:rsidRDefault="00515278" w:rsidP="001A7FA2">
      <w:pPr>
        <w:jc w:val="both"/>
      </w:pPr>
      <w:r>
        <w:t>9. To display the student details for those who have satisfied one of the following; regno – ‘14BIT0001’, Phone – 9900889900, percentage – greater than or equal to 60.</w:t>
      </w:r>
    </w:p>
    <w:p w:rsidR="00515278" w:rsidRDefault="00515278" w:rsidP="001A7FA2">
      <w:pPr>
        <w:jc w:val="both"/>
      </w:pPr>
      <w:r>
        <w:t>10. To find the details of student whose name is ‘Ram’ and his major should not be ‘IT’.</w:t>
      </w:r>
    </w:p>
    <w:p w:rsidR="00515278" w:rsidRDefault="00515278" w:rsidP="001A7FA2">
      <w:pPr>
        <w:jc w:val="both"/>
      </w:pPr>
      <w:r>
        <w:t>11. To find the details of student who belongs to ‘CIVIL’ major, and whose name is not ‘Kesavan’.</w:t>
      </w:r>
    </w:p>
    <w:p w:rsidR="00515278" w:rsidRDefault="00515278" w:rsidP="001A7FA2">
      <w:pPr>
        <w:jc w:val="both"/>
      </w:pPr>
      <w:r>
        <w:t>12. To find the name and dob of all the students of ‘MECH’ major and program ‘BTech’.</w:t>
      </w:r>
    </w:p>
    <w:sectPr w:rsidR="00515278" w:rsidSect="0037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FA2"/>
    <w:rsid w:val="000C38CF"/>
    <w:rsid w:val="000E5F87"/>
    <w:rsid w:val="00164F1F"/>
    <w:rsid w:val="001A7FA2"/>
    <w:rsid w:val="002042FD"/>
    <w:rsid w:val="002824BF"/>
    <w:rsid w:val="00297943"/>
    <w:rsid w:val="0037148F"/>
    <w:rsid w:val="00373364"/>
    <w:rsid w:val="00394717"/>
    <w:rsid w:val="003D0950"/>
    <w:rsid w:val="003D3648"/>
    <w:rsid w:val="00430877"/>
    <w:rsid w:val="005038EF"/>
    <w:rsid w:val="00515278"/>
    <w:rsid w:val="00730C6D"/>
    <w:rsid w:val="00876175"/>
    <w:rsid w:val="00891098"/>
    <w:rsid w:val="008A4282"/>
    <w:rsid w:val="008B5250"/>
    <w:rsid w:val="00933A2A"/>
    <w:rsid w:val="00C32D81"/>
    <w:rsid w:val="00C33232"/>
    <w:rsid w:val="00CA2B74"/>
    <w:rsid w:val="00D551EA"/>
    <w:rsid w:val="00E12851"/>
    <w:rsid w:val="00EC1F42"/>
    <w:rsid w:val="00ED2815"/>
    <w:rsid w:val="00F55D0C"/>
    <w:rsid w:val="00FC498D"/>
    <w:rsid w:val="00FF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6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1</Pages>
  <Words>214</Words>
  <Characters>1225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VIT-Laptop</dc:creator>
  <cp:keywords/>
  <dc:description/>
  <cp:lastModifiedBy>VIT</cp:lastModifiedBy>
  <cp:revision>54</cp:revision>
  <cp:lastPrinted>2015-01-19T10:13:00Z</cp:lastPrinted>
  <dcterms:created xsi:type="dcterms:W3CDTF">2015-01-19T09:36:00Z</dcterms:created>
  <dcterms:modified xsi:type="dcterms:W3CDTF">2015-07-20T06:07:00Z</dcterms:modified>
</cp:coreProperties>
</file>